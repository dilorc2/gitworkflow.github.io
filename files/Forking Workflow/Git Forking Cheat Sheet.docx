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E0890" w14:textId="77777777" w:rsidR="008E1D39" w:rsidRDefault="008E1D39" w:rsidP="008E1D39">
      <w:pPr>
        <w:pStyle w:val="Heading1"/>
      </w:pPr>
      <w:r>
        <w:t>Git</w:t>
      </w:r>
      <w:r>
        <w:t xml:space="preserve"> Forking</w:t>
      </w:r>
      <w:r>
        <w:t xml:space="preserve"> Cheat Sheet</w:t>
      </w:r>
      <w:r>
        <w:t xml:space="preserve"> </w:t>
      </w:r>
    </w:p>
    <w:p w14:paraId="4AC803C6" w14:textId="5E7931C3" w:rsidR="00E87DCC" w:rsidRDefault="002515E5" w:rsidP="008E1D39">
      <w:pPr>
        <w:pStyle w:val="ListNumber"/>
      </w:pPr>
      <w:r>
        <w:t>Fork repo on github</w:t>
      </w:r>
    </w:p>
    <w:p w14:paraId="3F6D483D" w14:textId="06260B31" w:rsidR="002515E5" w:rsidRDefault="002515E5" w:rsidP="008E1D39">
      <w:pPr>
        <w:pStyle w:val="ListNumber"/>
      </w:pPr>
      <w:r>
        <w:t xml:space="preserve">Clone forked repo </w:t>
      </w:r>
    </w:p>
    <w:p w14:paraId="502A69B4" w14:textId="2D493C85" w:rsidR="002515E5" w:rsidRDefault="002515E5" w:rsidP="002515E5">
      <w:pPr>
        <w:pStyle w:val="ListNumber"/>
        <w:numPr>
          <w:ilvl w:val="1"/>
          <w:numId w:val="14"/>
        </w:numPr>
      </w:pPr>
      <w:r>
        <w:t xml:space="preserve">git clone </w:t>
      </w:r>
      <w:hyperlink r:id="rId7" w:history="1">
        <w:r w:rsidRPr="00682B8B">
          <w:rPr>
            <w:rStyle w:val="Hyperlink"/>
          </w:rPr>
          <w:t>https://user@bitbucket.org.user/repo.git</w:t>
        </w:r>
      </w:hyperlink>
    </w:p>
    <w:p w14:paraId="6DA38697" w14:textId="6109B2D5" w:rsidR="002515E5" w:rsidRDefault="002515E5" w:rsidP="002515E5">
      <w:pPr>
        <w:pStyle w:val="ListNumber"/>
      </w:pPr>
      <w:r>
        <w:t>Developers work on their feature</w:t>
      </w:r>
    </w:p>
    <w:p w14:paraId="54116B0C" w14:textId="769AAD0D" w:rsidR="002515E5" w:rsidRDefault="002515E5" w:rsidP="002515E5">
      <w:pPr>
        <w:pStyle w:val="ListNumber"/>
        <w:numPr>
          <w:ilvl w:val="1"/>
          <w:numId w:val="14"/>
        </w:numPr>
      </w:pPr>
      <w:r>
        <w:t>git checkout –b some-feature</w:t>
      </w:r>
    </w:p>
    <w:p w14:paraId="038496C3" w14:textId="088A7951" w:rsidR="002515E5" w:rsidRDefault="002515E5" w:rsidP="002515E5">
      <w:pPr>
        <w:pStyle w:val="ListNumber"/>
        <w:numPr>
          <w:ilvl w:val="1"/>
          <w:numId w:val="14"/>
        </w:numPr>
      </w:pPr>
      <w:r>
        <w:t># Edit some code</w:t>
      </w:r>
    </w:p>
    <w:p w14:paraId="26EDB6CC" w14:textId="5CB06FF0" w:rsidR="002515E5" w:rsidRDefault="002515E5" w:rsidP="002515E5">
      <w:pPr>
        <w:pStyle w:val="ListNumber"/>
        <w:numPr>
          <w:ilvl w:val="1"/>
          <w:numId w:val="14"/>
        </w:numPr>
      </w:pPr>
      <w:r>
        <w:t>git status</w:t>
      </w:r>
    </w:p>
    <w:p w14:paraId="435CDDA9" w14:textId="1754EF2C" w:rsidR="002515E5" w:rsidRDefault="002515E5" w:rsidP="002515E5">
      <w:pPr>
        <w:pStyle w:val="ListNumber"/>
        <w:numPr>
          <w:ilvl w:val="1"/>
          <w:numId w:val="14"/>
        </w:numPr>
      </w:pPr>
      <w:r>
        <w:t>git add .</w:t>
      </w:r>
    </w:p>
    <w:p w14:paraId="77C33854" w14:textId="6802962F" w:rsidR="002515E5" w:rsidRDefault="002515E5" w:rsidP="002515E5">
      <w:pPr>
        <w:pStyle w:val="ListNumber"/>
        <w:numPr>
          <w:ilvl w:val="1"/>
          <w:numId w:val="14"/>
        </w:numPr>
      </w:pPr>
      <w:r>
        <w:t>git commit –m “add first commit”</w:t>
      </w:r>
    </w:p>
    <w:p w14:paraId="46487FC3" w14:textId="2A1BF9FF" w:rsidR="002515E5" w:rsidRDefault="002515E5" w:rsidP="002515E5">
      <w:pPr>
        <w:pStyle w:val="ListNumber"/>
      </w:pPr>
      <w:r>
        <w:t xml:space="preserve">Update forked repo with command </w:t>
      </w:r>
    </w:p>
    <w:p w14:paraId="0E527718" w14:textId="488E960B" w:rsidR="002515E5" w:rsidRDefault="002515E5" w:rsidP="002515E5">
      <w:pPr>
        <w:pStyle w:val="ListNumber"/>
        <w:numPr>
          <w:ilvl w:val="1"/>
          <w:numId w:val="14"/>
        </w:numPr>
      </w:pPr>
      <w:r>
        <w:t>git pull upstream master</w:t>
      </w:r>
    </w:p>
    <w:p w14:paraId="784D4CF7" w14:textId="33778942" w:rsidR="002515E5" w:rsidRDefault="002515E5" w:rsidP="002515E5">
      <w:pPr>
        <w:pStyle w:val="ListNumber"/>
      </w:pPr>
      <w:r>
        <w:t>Publish features</w:t>
      </w:r>
    </w:p>
    <w:p w14:paraId="571DF61D" w14:textId="3754C62B" w:rsidR="002515E5" w:rsidRDefault="002515E5" w:rsidP="002515E5">
      <w:pPr>
        <w:pStyle w:val="ListNumber"/>
        <w:numPr>
          <w:ilvl w:val="1"/>
          <w:numId w:val="14"/>
        </w:numPr>
      </w:pPr>
      <w:r>
        <w:t>git push origin feature-branch</w:t>
      </w:r>
    </w:p>
    <w:p w14:paraId="74FA09BE" w14:textId="6CE51057" w:rsidR="002515E5" w:rsidRDefault="002515E5" w:rsidP="002515E5">
      <w:pPr>
        <w:pStyle w:val="ListNumber"/>
      </w:pPr>
      <w:r>
        <w:t>Project maintainer integrates their feature</w:t>
      </w:r>
    </w:p>
    <w:p w14:paraId="63A6F8F5" w14:textId="57631239" w:rsidR="002515E5" w:rsidRDefault="002515E5" w:rsidP="002515E5">
      <w:pPr>
        <w:pStyle w:val="ListNumber"/>
        <w:numPr>
          <w:ilvl w:val="1"/>
          <w:numId w:val="14"/>
        </w:numPr>
      </w:pPr>
      <w:r>
        <w:t xml:space="preserve">git fetch </w:t>
      </w:r>
      <w:hyperlink r:id="rId8" w:history="1">
        <w:r w:rsidRPr="00682B8B">
          <w:rPr>
            <w:rStyle w:val="Hyperlink"/>
          </w:rPr>
          <w:t>https://bitbucket.org/user/repo</w:t>
        </w:r>
      </w:hyperlink>
      <w:r>
        <w:t xml:space="preserve"> feature-branch</w:t>
      </w:r>
    </w:p>
    <w:p w14:paraId="4F81C3EE" w14:textId="4FFA29B3" w:rsidR="002515E5" w:rsidRDefault="002515E5" w:rsidP="002515E5">
      <w:pPr>
        <w:pStyle w:val="ListNumber"/>
        <w:numPr>
          <w:ilvl w:val="1"/>
          <w:numId w:val="14"/>
        </w:numPr>
      </w:pPr>
      <w:r>
        <w:t># Inspect the changes</w:t>
      </w:r>
    </w:p>
    <w:p w14:paraId="0EBEFCF0" w14:textId="70E56B43" w:rsidR="002515E5" w:rsidRDefault="002515E5" w:rsidP="002515E5">
      <w:pPr>
        <w:pStyle w:val="ListNumber"/>
        <w:numPr>
          <w:ilvl w:val="1"/>
          <w:numId w:val="14"/>
        </w:numPr>
      </w:pPr>
      <w:r>
        <w:t>git checkout master</w:t>
      </w:r>
    </w:p>
    <w:p w14:paraId="4B1E9FCD" w14:textId="2C50E9D8" w:rsidR="002515E5" w:rsidRDefault="002515E5" w:rsidP="002515E5">
      <w:pPr>
        <w:pStyle w:val="ListNumber"/>
        <w:numPr>
          <w:ilvl w:val="1"/>
          <w:numId w:val="14"/>
        </w:numPr>
      </w:pPr>
      <w:r>
        <w:t>git merge FETCH_HEAD</w:t>
      </w:r>
    </w:p>
    <w:p w14:paraId="6B9E0E2E" w14:textId="5CB60083" w:rsidR="00141EF2" w:rsidRDefault="00141EF2" w:rsidP="00141EF2">
      <w:pPr>
        <w:pStyle w:val="ListNumber"/>
      </w:pPr>
      <w:r>
        <w:t>Once changes have been integrated in local master</w:t>
      </w:r>
    </w:p>
    <w:p w14:paraId="4CA12284" w14:textId="78F163A7" w:rsidR="00141EF2" w:rsidRDefault="00141EF2" w:rsidP="00141EF2">
      <w:pPr>
        <w:pStyle w:val="ListNumber"/>
        <w:numPr>
          <w:ilvl w:val="1"/>
          <w:numId w:val="14"/>
        </w:numPr>
      </w:pPr>
      <w:r>
        <w:t>git push origin master</w:t>
      </w:r>
    </w:p>
    <w:p w14:paraId="6D01CBB9" w14:textId="6560732F" w:rsidR="00141EF2" w:rsidRDefault="00141EF2" w:rsidP="00141EF2">
      <w:pPr>
        <w:pStyle w:val="ListNumber"/>
      </w:pPr>
      <w:r>
        <w:t>Developers synchronize with the official repository</w:t>
      </w:r>
    </w:p>
    <w:p w14:paraId="09322FCD" w14:textId="2ABF0110" w:rsidR="00141EF2" w:rsidRDefault="00141EF2" w:rsidP="00141EF2">
      <w:pPr>
        <w:pStyle w:val="ListNumber"/>
        <w:numPr>
          <w:ilvl w:val="1"/>
          <w:numId w:val="14"/>
        </w:numPr>
      </w:pPr>
      <w:r>
        <w:t>git pull upstream master</w:t>
      </w:r>
      <w:bookmarkStart w:id="0" w:name="_GoBack"/>
      <w:bookmarkEnd w:id="0"/>
    </w:p>
    <w:sectPr w:rsidR="00141E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36DD3" w14:textId="77777777" w:rsidR="00884F86" w:rsidRDefault="00884F86">
      <w:pPr>
        <w:spacing w:after="0" w:line="240" w:lineRule="auto"/>
      </w:pPr>
      <w:r>
        <w:separator/>
      </w:r>
    </w:p>
    <w:p w14:paraId="7918E92D" w14:textId="77777777" w:rsidR="00884F86" w:rsidRDefault="00884F86"/>
    <w:p w14:paraId="4BB66606" w14:textId="77777777" w:rsidR="00884F86" w:rsidRDefault="00884F86"/>
  </w:endnote>
  <w:endnote w:type="continuationSeparator" w:id="0">
    <w:p w14:paraId="2DCE75F9" w14:textId="77777777" w:rsidR="00884F86" w:rsidRDefault="00884F86">
      <w:pPr>
        <w:spacing w:after="0" w:line="240" w:lineRule="auto"/>
      </w:pPr>
      <w:r>
        <w:continuationSeparator/>
      </w:r>
    </w:p>
    <w:p w14:paraId="6490AC0B" w14:textId="77777777" w:rsidR="00884F86" w:rsidRDefault="00884F86"/>
    <w:p w14:paraId="1D2512FE" w14:textId="77777777" w:rsidR="00884F86" w:rsidRDefault="00884F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7BE2FA" w14:textId="77777777" w:rsidR="00E87DCC" w:rsidRDefault="00E87D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994DFB" w14:textId="77777777" w:rsidR="00E87DCC" w:rsidRDefault="00884F8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430E" w14:textId="77777777" w:rsidR="00E87DCC" w:rsidRDefault="00E87D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9BD8C" w14:textId="77777777" w:rsidR="00884F86" w:rsidRDefault="00884F86">
      <w:pPr>
        <w:spacing w:after="0" w:line="240" w:lineRule="auto"/>
      </w:pPr>
      <w:r>
        <w:separator/>
      </w:r>
    </w:p>
    <w:p w14:paraId="25B96C51" w14:textId="77777777" w:rsidR="00884F86" w:rsidRDefault="00884F86"/>
    <w:p w14:paraId="557D2BB4" w14:textId="77777777" w:rsidR="00884F86" w:rsidRDefault="00884F86"/>
  </w:footnote>
  <w:footnote w:type="continuationSeparator" w:id="0">
    <w:p w14:paraId="7E60D90D" w14:textId="77777777" w:rsidR="00884F86" w:rsidRDefault="00884F86">
      <w:pPr>
        <w:spacing w:after="0" w:line="240" w:lineRule="auto"/>
      </w:pPr>
      <w:r>
        <w:continuationSeparator/>
      </w:r>
    </w:p>
    <w:p w14:paraId="6473C53A" w14:textId="77777777" w:rsidR="00884F86" w:rsidRDefault="00884F86"/>
    <w:p w14:paraId="48622580" w14:textId="77777777" w:rsidR="00884F86" w:rsidRDefault="00884F8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952F2" w14:textId="77777777" w:rsidR="00E87DCC" w:rsidRDefault="00E87D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838FF" w14:textId="77777777" w:rsidR="00E87DCC" w:rsidRDefault="00E87DC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E203D" w14:textId="77777777" w:rsidR="00E87DCC" w:rsidRDefault="00E87D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39"/>
    <w:rsid w:val="00141EF2"/>
    <w:rsid w:val="002515E5"/>
    <w:rsid w:val="00884F86"/>
    <w:rsid w:val="008E1D39"/>
    <w:rsid w:val="00E8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A3B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user@bitbucket.org.user/repo.git" TargetMode="External"/><Relationship Id="rId8" Type="http://schemas.openxmlformats.org/officeDocument/2006/relationships/hyperlink" Target="https://bitbucket.org/user/repo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lo.dilorenzo/Library/Containers/com.microsoft.Word/Data/Library/Caches/1033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72"/>
    <w:rsid w:val="0055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DCF68A2871FD44A0D3DEF95915BF7C">
    <w:name w:val="F2DCF68A2871FD44A0D3DEF95915BF7C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E3D2448931C0BE4B815800B14742E92C">
    <w:name w:val="E3D2448931C0BE4B815800B14742E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13</TotalTime>
  <Pages>1</Pages>
  <Words>115</Words>
  <Characters>658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2017-06-05T18:21:00Z</dcterms:created>
  <dcterms:modified xsi:type="dcterms:W3CDTF">2017-06-05T18:35:00Z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